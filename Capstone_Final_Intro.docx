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803A75" w:rsidP="00803A75">
      <w:pPr>
        <w:pStyle w:val="Heading1"/>
      </w:pPr>
      <w:r w:rsidRPr="00803A75">
        <w:t>Introduction</w:t>
      </w:r>
    </w:p>
    <w:p w:rsidR="00D4304F" w:rsidRDefault="00803A75">
      <w:r>
        <w:t>As a student many of us, would have a goal to progress</w:t>
      </w:r>
      <w:bookmarkStart w:id="0" w:name="_GoBack"/>
      <w:bookmarkEnd w:id="0"/>
      <w:r>
        <w:t xml:space="preserve"> our career through well known or if I say top universities around the world. My younger </w:t>
      </w:r>
      <w:r w:rsidR="006F5DB4">
        <w:t>cousin</w:t>
      </w:r>
      <w:r>
        <w:t xml:space="preserve"> had such an ambition and got a chance to proceed his further studies in University of Chicago, USA.</w:t>
      </w:r>
    </w:p>
    <w:p w:rsidR="00D4304F" w:rsidRDefault="00803A75">
      <w:pPr>
        <w:pStyle w:val="Heading2"/>
      </w:pPr>
      <w:r>
        <w:t>Business problem</w:t>
      </w:r>
    </w:p>
    <w:p w:rsidR="00D4304F" w:rsidRDefault="006F5DB4" w:rsidP="00803A75">
      <w:r>
        <w:t xml:space="preserve">The problem task starts after the admission has been confirmed, which is searching for a right place. </w:t>
      </w:r>
      <w:r w:rsidR="00803A75">
        <w:t>The first approach of a guardian would to look for an,</w:t>
      </w:r>
    </w:p>
    <w:p w:rsidR="00D4304F" w:rsidRDefault="006F5DB4">
      <w:pPr>
        <w:pStyle w:val="Quote"/>
      </w:pPr>
      <w:r>
        <w:t>“</w:t>
      </w:r>
      <w:r w:rsidR="00803A75">
        <w:t>Suitable living place</w:t>
      </w:r>
      <w:r>
        <w:t>”</w:t>
      </w:r>
    </w:p>
    <w:p w:rsidR="00D4304F" w:rsidRDefault="00803A75">
      <w:r>
        <w:t>It consists of many criteria’s</w:t>
      </w:r>
    </w:p>
    <w:p w:rsidR="009F5E2B" w:rsidRDefault="00803A75" w:rsidP="00803A75">
      <w:pPr>
        <w:pStyle w:val="ListBullet"/>
      </w:pPr>
      <w:r>
        <w:t>Less commute</w:t>
      </w:r>
    </w:p>
    <w:p w:rsidR="00803A75" w:rsidRDefault="00803A75" w:rsidP="00803A75">
      <w:pPr>
        <w:pStyle w:val="ListBullet"/>
      </w:pPr>
      <w:r>
        <w:t>Spacious and cheap apartments</w:t>
      </w:r>
    </w:p>
    <w:p w:rsidR="00803A75" w:rsidRDefault="00803A75" w:rsidP="00803A75">
      <w:pPr>
        <w:pStyle w:val="ListBullet"/>
      </w:pPr>
      <w:r>
        <w:t>Lively place to access restaurants, hospitals, etc.</w:t>
      </w:r>
    </w:p>
    <w:p w:rsidR="00803A75" w:rsidRDefault="00803A75" w:rsidP="00803A75">
      <w:pPr>
        <w:pStyle w:val="ListBullet"/>
      </w:pPr>
      <w:r>
        <w:t>Safe</w:t>
      </w:r>
    </w:p>
    <w:p w:rsidR="00803A75" w:rsidRDefault="00803A75" w:rsidP="00803A75">
      <w:pPr>
        <w:pStyle w:val="ListBullet"/>
        <w:numPr>
          <w:ilvl w:val="0"/>
          <w:numId w:val="0"/>
        </w:numPr>
        <w:ind w:left="936" w:hanging="360"/>
      </w:pPr>
    </w:p>
    <w:p w:rsidR="00803A75" w:rsidRDefault="00803A75" w:rsidP="00803A75">
      <w:pPr>
        <w:pStyle w:val="ListBullet"/>
        <w:numPr>
          <w:ilvl w:val="0"/>
          <w:numId w:val="0"/>
        </w:numPr>
        <w:ind w:left="936" w:hanging="360"/>
      </w:pPr>
      <w:r>
        <w:t xml:space="preserve">We would be searching </w:t>
      </w:r>
      <w:r w:rsidR="00B209A6">
        <w:t>Neighborhoods</w:t>
      </w:r>
      <w:r>
        <w:t xml:space="preserve"> in Chicago</w:t>
      </w:r>
      <w:r w:rsidR="00B209A6">
        <w:t xml:space="preserve">, City and search nearby locations within Hyde Park which fits the above </w:t>
      </w:r>
      <w:r w:rsidR="006F5DB4">
        <w:t>criteria</w:t>
      </w:r>
      <w:r w:rsidR="00B209A6">
        <w:t>.</w:t>
      </w:r>
    </w:p>
    <w:p w:rsidR="00803A75" w:rsidRDefault="00803A75" w:rsidP="00803A75">
      <w:pPr>
        <w:pStyle w:val="ListBullet"/>
        <w:numPr>
          <w:ilvl w:val="0"/>
          <w:numId w:val="0"/>
        </w:numPr>
        <w:ind w:left="936" w:hanging="360"/>
      </w:pPr>
    </w:p>
    <w:sectPr w:rsidR="00803A75">
      <w:footerReference w:type="default" r:id="rId7"/>
      <w:headerReference w:type="first" r:id="rId8"/>
      <w:footerReference w:type="first" r:id="rId9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5B9" w:rsidRDefault="007C45B9">
      <w:pPr>
        <w:spacing w:before="0" w:after="0" w:line="240" w:lineRule="auto"/>
      </w:pPr>
      <w:r>
        <w:separator/>
      </w:r>
    </w:p>
    <w:p w:rsidR="007C45B9" w:rsidRDefault="007C45B9"/>
  </w:endnote>
  <w:endnote w:type="continuationSeparator" w:id="0">
    <w:p w:rsidR="007C45B9" w:rsidRDefault="007C45B9">
      <w:pPr>
        <w:spacing w:before="0" w:after="0" w:line="240" w:lineRule="auto"/>
      </w:pPr>
      <w:r>
        <w:continuationSeparator/>
      </w:r>
    </w:p>
    <w:p w:rsidR="007C45B9" w:rsidRDefault="007C45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3C" w:rsidRDefault="004A1D3C" w:rsidP="004A1D3C">
    <w:pPr>
      <w:pStyle w:val="Footer"/>
    </w:pPr>
    <w:r>
      <w:t>Author | Manish Panchal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5B9" w:rsidRDefault="007C45B9">
      <w:pPr>
        <w:spacing w:before="0" w:after="0" w:line="240" w:lineRule="auto"/>
      </w:pPr>
      <w:r>
        <w:separator/>
      </w:r>
    </w:p>
    <w:p w:rsidR="007C45B9" w:rsidRDefault="007C45B9"/>
  </w:footnote>
  <w:footnote w:type="continuationSeparator" w:id="0">
    <w:p w:rsidR="007C45B9" w:rsidRDefault="007C45B9">
      <w:pPr>
        <w:spacing w:before="0" w:after="0" w:line="240" w:lineRule="auto"/>
      </w:pPr>
      <w:r>
        <w:continuationSeparator/>
      </w:r>
    </w:p>
    <w:p w:rsidR="007C45B9" w:rsidRDefault="007C45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2E6" w:rsidRDefault="00A362E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362E6" w:rsidRDefault="00A362E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362E6">
                                <w:rPr>
                                  <w:caps/>
                                  <w:color w:val="FFFFFF" w:themeColor="background1"/>
                                </w:rPr>
                                <w:t>The Battle of Neighborhoods (Week 1)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0072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362E6" w:rsidRDefault="00A362E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362E6">
                          <w:rPr>
                            <w:caps/>
                            <w:color w:val="FFFFFF" w:themeColor="background1"/>
                          </w:rPr>
                          <w:t>The Battle of Neighborhoods (Week 1)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75"/>
    <w:rsid w:val="0000795A"/>
    <w:rsid w:val="00227DF5"/>
    <w:rsid w:val="002D22E0"/>
    <w:rsid w:val="003008EC"/>
    <w:rsid w:val="003112E5"/>
    <w:rsid w:val="004A1D3C"/>
    <w:rsid w:val="006F5DB4"/>
    <w:rsid w:val="0075279C"/>
    <w:rsid w:val="007C45B9"/>
    <w:rsid w:val="00803A75"/>
    <w:rsid w:val="009F5E2B"/>
    <w:rsid w:val="00A362E6"/>
    <w:rsid w:val="00B209A6"/>
    <w:rsid w:val="00B71C13"/>
    <w:rsid w:val="00C52FC2"/>
    <w:rsid w:val="00D4304F"/>
    <w:rsid w:val="00D651B9"/>
    <w:rsid w:val="00E53907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A8E1BE"/>
  <w15:chartTrackingRefBased/>
  <w15:docId w15:val="{7DEFA143-E2E9-46A6-9C67-69ABA9E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chal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26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Battle of Neighborhoods (Week 1)</dc:title>
  <dc:subject/>
  <dc:creator>Manish Panchal</dc:creator>
  <cp:keywords/>
  <dc:description/>
  <cp:lastModifiedBy>Manish Panchal</cp:lastModifiedBy>
  <cp:revision>7</cp:revision>
  <dcterms:created xsi:type="dcterms:W3CDTF">2020-05-26T12:31:00Z</dcterms:created>
  <dcterms:modified xsi:type="dcterms:W3CDTF">2020-05-26T12:57:00Z</dcterms:modified>
</cp:coreProperties>
</file>